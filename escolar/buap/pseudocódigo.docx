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1F1F"/>
  <w:body>
    <w:p w14:paraId="472A8DE1" w14:textId="2083CB21" w:rsidR="00831721" w:rsidRPr="00ED51BD" w:rsidRDefault="00554FDD" w:rsidP="00A55032">
      <w:pPr>
        <w:tabs>
          <w:tab w:val="right" w:pos="9746"/>
        </w:tabs>
        <w:spacing w:before="120" w:after="0"/>
      </w:pPr>
      <w:r w:rsidRPr="00ED51B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B74F44" wp14:editId="5495900D">
                <wp:simplePos x="0" y="0"/>
                <wp:positionH relativeFrom="column">
                  <wp:posOffset>-2771775</wp:posOffset>
                </wp:positionH>
                <wp:positionV relativeFrom="paragraph">
                  <wp:posOffset>-1417320</wp:posOffset>
                </wp:positionV>
                <wp:extent cx="9735638" cy="3217164"/>
                <wp:effectExtent l="0" t="0" r="0" b="2540"/>
                <wp:wrapNone/>
                <wp:docPr id="359007777" name="Grupo 359007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5638" cy="3217164"/>
                          <a:chOff x="0" y="0"/>
                          <a:chExt cx="9735638" cy="3217164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0" y="190500"/>
                            <a:ext cx="9735638" cy="2249714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26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1485900" y="190500"/>
                            <a:ext cx="8241347" cy="3026664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06D">
                              <a:alpha val="52941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1485900" y="0"/>
                            <a:ext cx="8241347" cy="1423431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alpha val="0"/>
                                </a:schemeClr>
                              </a:gs>
                              <a:gs pos="100000">
                                <a:srgbClr val="00B0F0">
                                  <a:alpha val="64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D562D" id="Grupo 359007777" o:spid="_x0000_s1026" style="position:absolute;margin-left:-218.25pt;margin-top:-111.6pt;width:766.6pt;height:253.3pt;z-index:-251658240" coordsize="97356,3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">
                <v:shape id="Forma libre: Forma 20" o:spid="_x0000_s1027" style="position:absolute;top:1905;width:97356;height:22497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" path="m3869531,1359694v,,-489585,474345,-1509712,384810c1339691,1654969,936784,1180624,7144,1287304l7144,7144r3862387,l3869531,1359694xe" fillcolor="#009dd9 [3205]" stroked="f">
                  <v:fill opacity="16962f"/>
                  <v:stroke joinstyle="miter"/>
                  <v:path arrowok="t" o:connecttype="custom" o:connectlocs="9717697,1735928;5926301,2227217;17941,1643508;17941,9121;9717697,9121;9717697,1735928" o:connectangles="0,0,0,0,0,0"/>
                </v:shape>
                <v:shape id="Forma libre: Forma 22" o:spid="_x0000_s1028" style="position:absolute;left:14859;top:1905;width:82413;height:30266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" path="m7144,1699736v,,1403032,618173,2927032,-215265c4459129,651986,5998369,893921,5998369,893921r,-886777l7144,7144r,1692592xe" fillcolor="#17406d" stroked="f">
                  <v:fill opacity="34695f"/>
                  <v:stroke joinstyle="miter"/>
                  <v:path arrowok="t" o:connecttype="custom" o:connectlocs="9811,2673803;4029757,2335176;8238077,1406200;8238077,11238;9811,11238;9811,2673803" o:connectangles="0,0,0,0,0,0"/>
                </v:shape>
                <v:shape id="Forma libre: Forma 23" o:spid="_x0000_s1029" style="position:absolute;left:14859;width:82413;height:14234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" path="m7144,7144r,606742c647224,1034891,2136934,964406,3546634,574834,4882039,205264,5998369,893921,5998369,893921r,-886777l7144,7144xe" fillcolor="#17406d [3204]" stroked="f">
                  <v:fill opacity="0" color2="#00b0f0" o:opacity2="41943f" rotate="t" angle="90" focus="100%" type="gradient"/>
                  <v:stroke joinstyle="miter"/>
                  <v:path arrowok="t" o:connecttype="custom" o:connectlocs="9811,11238;9811,965685;4870898,904254;8238077,1406200;8238077,11238;9811,11238" o:connectangles="0,0,0,0,0,0"/>
                </v:shape>
              </v:group>
            </w:pict>
          </mc:Fallback>
        </mc:AlternateContent>
      </w:r>
      <w:r w:rsidR="000F2285" w:rsidRPr="00ED51BD">
        <w:rPr>
          <w:noProof/>
          <w:color w:val="000000" w:themeColor="text1"/>
        </w:rPr>
        <w:drawing>
          <wp:anchor distT="0" distB="0" distL="114300" distR="114300" simplePos="0" relativeHeight="251658241" behindDoc="0" locked="0" layoutInCell="1" allowOverlap="1" wp14:anchorId="772D59FD" wp14:editId="054195B8">
            <wp:simplePos x="0" y="0"/>
            <wp:positionH relativeFrom="column">
              <wp:posOffset>306070</wp:posOffset>
            </wp:positionH>
            <wp:positionV relativeFrom="paragraph">
              <wp:posOffset>402</wp:posOffset>
            </wp:positionV>
            <wp:extent cx="2347200" cy="1224000"/>
            <wp:effectExtent l="0" t="0" r="0" b="0"/>
            <wp:wrapThrough wrapText="bothSides">
              <wp:wrapPolygon edited="0">
                <wp:start x="4208" y="0"/>
                <wp:lineTo x="2805" y="1009"/>
                <wp:lineTo x="526" y="4372"/>
                <wp:lineTo x="0" y="8743"/>
                <wp:lineTo x="0" y="12442"/>
                <wp:lineTo x="701" y="16477"/>
                <wp:lineTo x="877" y="17150"/>
                <wp:lineTo x="3506" y="20849"/>
                <wp:lineTo x="4032" y="21185"/>
                <wp:lineTo x="7013" y="21185"/>
                <wp:lineTo x="7539" y="20849"/>
                <wp:lineTo x="10169" y="17150"/>
                <wp:lineTo x="15955" y="16477"/>
                <wp:lineTo x="21390" y="13787"/>
                <wp:lineTo x="21390" y="6053"/>
                <wp:lineTo x="10695" y="4708"/>
                <wp:lineTo x="8065" y="1009"/>
                <wp:lineTo x="6838" y="0"/>
                <wp:lineTo x="420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032" w:rsidRPr="00ED51BD">
        <w:tab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ED51BD" w14:paraId="6445E838" w14:textId="77777777" w:rsidTr="00554FDD">
        <w:trPr>
          <w:trHeight w:val="106"/>
          <w:jc w:val="center"/>
        </w:trPr>
        <w:tc>
          <w:tcPr>
            <w:tcW w:w="10466" w:type="dxa"/>
          </w:tcPr>
          <w:p w14:paraId="4691D930" w14:textId="7A3DACDC" w:rsidR="00A66B18" w:rsidRPr="00ED51BD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60C4BF9B" w14:textId="5D6FBBB8" w:rsidR="00AC7B9C" w:rsidRPr="00ED51BD" w:rsidRDefault="00AC7B9C" w:rsidP="00AC7B9C">
      <w:pPr>
        <w:pStyle w:val="Destinatario"/>
        <w:ind w:left="0"/>
      </w:pPr>
    </w:p>
    <w:p w14:paraId="6A12EE84" w14:textId="458B5237" w:rsidR="004D048E" w:rsidRPr="00ED51BD" w:rsidRDefault="004D048E" w:rsidP="00A66B18">
      <w:pPr>
        <w:pStyle w:val="Destinatario"/>
        <w:rPr>
          <w:rFonts w:ascii="Bebas Neue Pro Expanded XBold" w:hAnsi="Bebas Neue Pro Expanded XBold"/>
          <w:color w:val="262626" w:themeColor="text1" w:themeTint="D9"/>
          <w:sz w:val="36"/>
          <w:szCs w:val="28"/>
          <w:u w:val="single"/>
        </w:rPr>
      </w:pPr>
    </w:p>
    <w:p w14:paraId="285473E6" w14:textId="2A8AB631" w:rsidR="00A55032" w:rsidRPr="00ED51BD" w:rsidRDefault="00B957D7" w:rsidP="00A55032">
      <w:pPr>
        <w:pStyle w:val="Destinatario"/>
        <w:spacing w:before="100" w:beforeAutospacing="1"/>
        <w:ind w:left="0" w:right="284"/>
        <w:jc w:val="center"/>
        <w:rPr>
          <w:rFonts w:ascii="Bebas Neue Pro Expanded XBold" w:hAnsi="Bebas Neue Pro Expanded XBold"/>
          <w:b w:val="0"/>
          <w:bCs w:val="0"/>
          <w:color w:val="FFFFFF" w:themeColor="background1"/>
          <w:sz w:val="52"/>
          <w:szCs w:val="44"/>
        </w:rPr>
      </w:pPr>
      <w:r w:rsidRPr="00ED51BD">
        <w:rPr>
          <w:rFonts w:ascii="Bebas Neue Pro Expanded XBold" w:hAnsi="Bebas Neue Pro Expanded XBold"/>
          <w:b w:val="0"/>
          <w:bCs w:val="0"/>
          <w:color w:val="FFFFFF" w:themeColor="background1"/>
          <w:sz w:val="52"/>
          <w:szCs w:val="44"/>
        </w:rPr>
        <w:t>METODOLOGÍA DE LA PROGRAMACIÓN</w:t>
      </w:r>
    </w:p>
    <w:p w14:paraId="78E052AB" w14:textId="71891210" w:rsidR="00684026" w:rsidRPr="00ED51BD" w:rsidRDefault="00684026" w:rsidP="00A55032">
      <w:pPr>
        <w:pStyle w:val="Destinatario"/>
        <w:spacing w:before="0" w:after="0" w:line="140" w:lineRule="atLeast"/>
        <w:ind w:left="0" w:right="284"/>
        <w:jc w:val="center"/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</w:pPr>
      <w:r w:rsidRPr="00ED51BD"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  <w:t>FACULTAD DE CIENCIAS DE LA COMPUTACIÓN</w:t>
      </w:r>
    </w:p>
    <w:p w14:paraId="219EECCC" w14:textId="289DC31B" w:rsidR="00B957D7" w:rsidRPr="00ED51BD" w:rsidRDefault="00B957D7" w:rsidP="00A55032">
      <w:pPr>
        <w:pStyle w:val="Destinatario"/>
        <w:spacing w:before="0" w:after="0" w:line="140" w:lineRule="atLeast"/>
        <w:ind w:left="0" w:right="284"/>
        <w:jc w:val="center"/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</w:pPr>
      <w:r w:rsidRPr="00ED51BD"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  <w:t>DRA HILDA CASTILLO ZACATELCO</w:t>
      </w:r>
    </w:p>
    <w:p w14:paraId="53EBA39B" w14:textId="77777777" w:rsidR="00B957D7" w:rsidRPr="00ED51BD" w:rsidRDefault="00B957D7" w:rsidP="00B957D7">
      <w:pPr>
        <w:pStyle w:val="Destinatario"/>
        <w:spacing w:before="0" w:after="0" w:line="140" w:lineRule="atLeast"/>
        <w:ind w:left="0" w:right="284"/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</w:pPr>
    </w:p>
    <w:p w14:paraId="4BA4F549" w14:textId="0766649F" w:rsidR="00B957D7" w:rsidRPr="00ED51BD" w:rsidRDefault="004A707D" w:rsidP="00684026">
      <w:pPr>
        <w:pStyle w:val="Destinatario"/>
        <w:spacing w:before="0" w:after="0" w:line="140" w:lineRule="atLeast"/>
        <w:ind w:left="0" w:right="284"/>
        <w:jc w:val="center"/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</w:pPr>
      <w:r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  <w:t>PRACTICA 7</w:t>
      </w:r>
    </w:p>
    <w:p w14:paraId="60C1FE54" w14:textId="77777777" w:rsidR="00684026" w:rsidRPr="00ED51BD" w:rsidRDefault="00684026" w:rsidP="00A55032">
      <w:pPr>
        <w:pStyle w:val="Destinatario"/>
        <w:spacing w:before="0" w:after="0" w:line="140" w:lineRule="atLeast"/>
        <w:ind w:left="0" w:right="284"/>
        <w:jc w:val="center"/>
        <w:rPr>
          <w:rFonts w:ascii="Bebas Neue Pro Expanded Light" w:hAnsi="Bebas Neue Pro Expanded Light"/>
          <w:b w:val="0"/>
          <w:bCs w:val="0"/>
          <w:color w:val="FFFFFF" w:themeColor="background1"/>
          <w:sz w:val="36"/>
          <w:szCs w:val="28"/>
        </w:rPr>
      </w:pPr>
    </w:p>
    <w:p w14:paraId="338CCDCB" w14:textId="478DDF17" w:rsidR="00A55032" w:rsidRPr="00ED51BD" w:rsidRDefault="00A55032" w:rsidP="00A55032">
      <w:pPr>
        <w:pStyle w:val="Destinatario"/>
        <w:spacing w:before="100" w:beforeAutospacing="1"/>
        <w:ind w:left="0" w:right="284"/>
        <w:jc w:val="center"/>
        <w:rPr>
          <w:rFonts w:ascii="Bebas Neue Pro Expanded XBold" w:hAnsi="Bebas Neue Pro Expanded XBold"/>
          <w:b w:val="0"/>
          <w:bCs w:val="0"/>
          <w:color w:val="FFFFFF" w:themeColor="background1"/>
          <w:sz w:val="44"/>
          <w:szCs w:val="36"/>
        </w:rPr>
      </w:pPr>
    </w:p>
    <w:p w14:paraId="5D7309F1" w14:textId="1312A3D6" w:rsidR="000552C2" w:rsidRPr="00ED51BD" w:rsidRDefault="000552C2" w:rsidP="00684026">
      <w:pPr>
        <w:spacing w:before="100" w:beforeAutospacing="1" w:after="100" w:afterAutospacing="1"/>
        <w:ind w:left="0" w:right="0"/>
        <w:jc w:val="center"/>
        <w:outlineLvl w:val="0"/>
        <w:rPr>
          <w:rFonts w:ascii="Bebas Neue Pro Expanded Light" w:hAnsi="Bebas Neue Pro Expanded Light"/>
          <w:color w:val="FFFFFF" w:themeColor="background1"/>
          <w:sz w:val="36"/>
          <w:szCs w:val="28"/>
        </w:rPr>
      </w:pPr>
      <w:r w:rsidRPr="00ED51BD">
        <w:rPr>
          <w:rFonts w:ascii="Bebas Neue Pro Expanded Light" w:hAnsi="Bebas Neue Pro Expanded Light"/>
          <w:color w:val="FFFFFF" w:themeColor="background1"/>
          <w:sz w:val="36"/>
          <w:szCs w:val="28"/>
        </w:rPr>
        <w:t>MARCO ANTONIO CIPRIAN ROMERO</w:t>
      </w:r>
    </w:p>
    <w:p w14:paraId="40BF853C" w14:textId="172665A3" w:rsidR="007F5B14" w:rsidRPr="00ED51BD" w:rsidRDefault="007F5B14" w:rsidP="007F5B14">
      <w:pPr>
        <w:spacing w:before="100" w:beforeAutospacing="1" w:after="100" w:afterAutospacing="1"/>
        <w:ind w:left="0" w:right="0" w:firstLine="720"/>
        <w:outlineLvl w:val="0"/>
        <w:rPr>
          <w:rFonts w:ascii="Bebas Neue Pro Expanded Light" w:hAnsi="Bebas Neue Pro Expanded Light"/>
          <w:color w:val="FFFFFF" w:themeColor="background1"/>
          <w:sz w:val="36"/>
          <w:szCs w:val="28"/>
        </w:rPr>
      </w:pPr>
      <w:r w:rsidRPr="00ED51BD">
        <w:rPr>
          <w:rFonts w:ascii="Bebas Neue Pro Expanded Light" w:hAnsi="Bebas Neue Pro Expanded Light"/>
          <w:color w:val="FFFFFF" w:themeColor="background1"/>
          <w:sz w:val="36"/>
          <w:szCs w:val="28"/>
        </w:rPr>
        <w:t xml:space="preserve"> </w:t>
      </w:r>
    </w:p>
    <w:p w14:paraId="0C671CD0" w14:textId="0ED64037" w:rsidR="007F5B14" w:rsidRPr="00ED51BD" w:rsidRDefault="007F5B14" w:rsidP="00A55032">
      <w:pPr>
        <w:spacing w:before="100" w:beforeAutospacing="1" w:after="100" w:afterAutospacing="1"/>
        <w:ind w:left="0" w:right="0" w:firstLine="720"/>
        <w:outlineLvl w:val="0"/>
        <w:rPr>
          <w:rFonts w:ascii="Bebas Neue Pro Expanded Light" w:hAnsi="Bebas Neue Pro Expanded Light"/>
          <w:color w:val="FFFFFF" w:themeColor="background1"/>
          <w:sz w:val="36"/>
          <w:szCs w:val="28"/>
        </w:rPr>
      </w:pPr>
    </w:p>
    <w:p w14:paraId="3529B4F2" w14:textId="239518BE" w:rsidR="00652AAF" w:rsidRPr="00ED51BD" w:rsidRDefault="00652AAF" w:rsidP="00684026">
      <w:pPr>
        <w:spacing w:before="0" w:after="0"/>
        <w:ind w:left="0" w:right="0"/>
        <w:rPr>
          <w:rFonts w:ascii="Bebas Neue Pro Expanded Light" w:hAnsi="Bebas Neue Pro Expanded Light"/>
          <w:color w:val="FFFFFF" w:themeColor="background1"/>
          <w:sz w:val="36"/>
          <w:szCs w:val="28"/>
        </w:rPr>
      </w:pPr>
    </w:p>
    <w:p w14:paraId="7800812E" w14:textId="77777777" w:rsidR="00B957D7" w:rsidRPr="00ED51BD" w:rsidRDefault="00B957D7" w:rsidP="00B957D7">
      <w:pPr>
        <w:rPr>
          <w:rFonts w:ascii="Bebas Neue Pro Expanded Light" w:hAnsi="Bebas Neue Pro Expanded Light"/>
          <w:sz w:val="36"/>
          <w:szCs w:val="28"/>
        </w:rPr>
      </w:pPr>
    </w:p>
    <w:p w14:paraId="39743BE5" w14:textId="77777777" w:rsidR="00B957D7" w:rsidRPr="00ED51BD" w:rsidRDefault="00B957D7" w:rsidP="00B957D7">
      <w:pPr>
        <w:rPr>
          <w:rFonts w:ascii="Bebas Neue Pro Expanded Light" w:hAnsi="Bebas Neue Pro Expanded Light"/>
          <w:sz w:val="36"/>
          <w:szCs w:val="28"/>
        </w:rPr>
      </w:pPr>
    </w:p>
    <w:p w14:paraId="4FAE259E" w14:textId="77777777" w:rsidR="00B957D7" w:rsidRPr="00ED51BD" w:rsidRDefault="00B957D7" w:rsidP="00B957D7">
      <w:pPr>
        <w:rPr>
          <w:rFonts w:ascii="Bebas Neue Pro Expanded Light" w:hAnsi="Bebas Neue Pro Expanded Light"/>
          <w:sz w:val="36"/>
          <w:szCs w:val="28"/>
        </w:rPr>
      </w:pPr>
    </w:p>
    <w:p w14:paraId="203D7A01" w14:textId="13EE5A01" w:rsidR="009804CC" w:rsidRPr="007440AE" w:rsidRDefault="005E340F" w:rsidP="007440AE">
      <w:pPr>
        <w:tabs>
          <w:tab w:val="left" w:pos="8567"/>
        </w:tabs>
        <w:ind w:left="0"/>
        <w:rPr>
          <w:rFonts w:ascii="Bebas Neue Pro Expanded Light" w:hAnsi="Bebas Neue Pro Expanded Light"/>
          <w:sz w:val="36"/>
          <w:szCs w:val="28"/>
        </w:rPr>
      </w:pPr>
      <w:r w:rsidRPr="00ED51BD">
        <w:rPr>
          <w:rFonts w:ascii="Consolas" w:eastAsia="Times New Roman" w:hAnsi="Consolas" w:cs="Times New Roman"/>
          <w:color w:val="0D0D0D" w:themeColor="text1" w:themeTint="F2"/>
          <w:kern w:val="0"/>
          <w:szCs w:val="24"/>
          <w:lang w:eastAsia="es-MX"/>
        </w:rPr>
        <w:tab/>
      </w:r>
    </w:p>
    <w:p w14:paraId="31931DC8" w14:textId="77777777" w:rsidR="007440AE" w:rsidRDefault="007440AE" w:rsidP="007440AE">
      <w:pPr>
        <w:spacing w:before="0" w:after="0" w:line="120" w:lineRule="atLeast"/>
        <w:ind w:left="0" w:right="0"/>
        <w:rPr>
          <w:rFonts w:ascii="Consolas" w:eastAsia="Times New Roman" w:hAnsi="Consolas" w:cs="Arial"/>
          <w:color w:val="FFFFFF" w:themeColor="background1"/>
          <w:kern w:val="0"/>
          <w:sz w:val="18"/>
          <w:szCs w:val="18"/>
          <w:lang w:eastAsia="es-MX"/>
        </w:rPr>
      </w:pPr>
    </w:p>
    <w:p w14:paraId="001B5071" w14:textId="77777777" w:rsidR="007440AE" w:rsidRDefault="007440AE" w:rsidP="007440AE">
      <w:pPr>
        <w:spacing w:before="0" w:after="0" w:line="120" w:lineRule="atLeast"/>
        <w:ind w:left="0" w:right="0"/>
        <w:rPr>
          <w:rFonts w:ascii="Consolas" w:eastAsia="Times New Roman" w:hAnsi="Consolas" w:cs="Arial"/>
          <w:color w:val="FFFFFF" w:themeColor="background1"/>
          <w:kern w:val="0"/>
          <w:sz w:val="18"/>
          <w:szCs w:val="18"/>
          <w:lang w:eastAsia="es-MX"/>
        </w:rPr>
      </w:pPr>
    </w:p>
    <w:p w14:paraId="7B889A1A" w14:textId="77777777" w:rsidR="007208DC" w:rsidRPr="000F39D9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MX"/>
        </w:rPr>
        <w:t>//FUNCIONES SECUNDARIAS</w:t>
      </w:r>
    </w:p>
    <w:p w14:paraId="7FADD5B8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obtenerEdad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(Entrada: Entero anho Entrada: Entero mes Entrada: Entero dia Salida: Entero </w:t>
      </w:r>
      <w:r w:rsidRPr="000F39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edad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4AECEFDA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Registro FechaNacimiento epoca</w:t>
      </w:r>
    </w:p>
    <w:p w14:paraId="7EBA4958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4B9CBC4A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epoca.dia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30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epoca.mes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11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epoca.anho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2023</w:t>
      </w:r>
    </w:p>
    <w:p w14:paraId="56F03E85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edad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epoca.anho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anho</w:t>
      </w:r>
    </w:p>
    <w:p w14:paraId="599B53C6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36E9BC81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0F39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(epoca.mes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&gt;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mes) </w:t>
      </w:r>
      <w:r w:rsidRPr="000F39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OR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(epoca.mes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mes AND epoca.dia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&gt;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dia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)) Entonces</w:t>
      </w:r>
    </w:p>
    <w:p w14:paraId="3FF17815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Retonar edad</w:t>
      </w:r>
    </w:p>
    <w:p w14:paraId="2D988197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Sino</w:t>
      </w:r>
    </w:p>
    <w:p w14:paraId="4EB04E07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edad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edad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5CAE4A04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FinSi</w:t>
      </w:r>
    </w:p>
    <w:p w14:paraId="255A75BD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A6397EC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Retornar edad</w:t>
      </w:r>
    </w:p>
    <w:p w14:paraId="79C7FE6A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045164C8" w14:textId="44510495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</w:p>
    <w:p w14:paraId="419409CC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validarEdad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(Entrada: Registro Equipo equipo Entrada: Entero edad Salida: Booleano </w:t>
      </w:r>
      <w:r w:rsidRPr="000F39D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val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6D57B96D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597186E7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val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</w:t>
      </w:r>
    </w:p>
    <w:p w14:paraId="0D1C3E64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0F39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equipo.categoria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"libre"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edad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&gt;=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18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0F92391B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val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Verdadero</w:t>
      </w:r>
    </w:p>
    <w:p w14:paraId="77A56BD0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Retornar val</w:t>
      </w:r>
    </w:p>
    <w:p w14:paraId="202614CF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Sino</w:t>
      </w:r>
    </w:p>
    <w:p w14:paraId="6FF9019E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0F39D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equipo.categoria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"junior"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edad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&gt;=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13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edad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0F39D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17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3EC001FC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val </w:t>
      </w:r>
      <w:r w:rsidRPr="000F39D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Verdadero</w:t>
      </w:r>
    </w:p>
    <w:p w14:paraId="6718F67D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Retornar val</w:t>
      </w:r>
    </w:p>
    <w:p w14:paraId="43B5005D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FinSi</w:t>
      </w:r>
    </w:p>
    <w:p w14:paraId="11DBB94B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Retornar val</w:t>
      </w:r>
    </w:p>
    <w:p w14:paraId="35602CFE" w14:textId="77777777" w:rsidR="000F39D9" w:rsidRPr="000F39D9" w:rsidRDefault="000F39D9" w:rsidP="000F39D9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0F39D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45AACF5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44E0DF8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 Salida: Entero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val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01EBE3E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5192248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"Escribe la categoria del equipo: 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1. Libre 2. Junior"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E90173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(opcion)</w:t>
      </w:r>
    </w:p>
    <w:p w14:paraId="28D6ED4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Según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Sea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(opcion)</w:t>
      </w:r>
    </w:p>
    <w:p w14:paraId="585A5A7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1D4E847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    Retornar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683CAA4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    opcion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;</w:t>
      </w:r>
    </w:p>
    <w:p w14:paraId="7A5CAEC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50AA958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    Retornar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</w:p>
    <w:p w14:paraId="3B368E7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    opcion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;</w:t>
      </w:r>
    </w:p>
    <w:p w14:paraId="370551B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 Según</w:t>
      </w:r>
    </w:p>
    <w:p w14:paraId="621BA59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59ABF40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34BDCBD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(Entrada: Cadena nombre Entrada: Entero lim Entrada: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Salida: Booleano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val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7042F23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5354124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Verdadero</w:t>
      </w:r>
    </w:p>
    <w:p w14:paraId="5B4D50C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Para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Hasta lim Incrementar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4021DF1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nombre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[i].nombre ) Entonces</w:t>
      </w:r>
    </w:p>
    <w:p w14:paraId="6E77DFD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lastRenderedPageBreak/>
        <w:t xml:space="preserve">           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</w:t>
      </w:r>
    </w:p>
    <w:p w14:paraId="07D3830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Retornar val</w:t>
      </w:r>
    </w:p>
    <w:p w14:paraId="5855FB9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FinSi</w:t>
      </w:r>
    </w:p>
    <w:p w14:paraId="75A24A4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FinPara</w:t>
      </w:r>
    </w:p>
    <w:p w14:paraId="6E07EE3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Retornar val</w:t>
      </w:r>
    </w:p>
    <w:p w14:paraId="41499F6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4074DE8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5E8AA08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validarNum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(Entrada: Entero num Entrada: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Salida: Booleano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val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073D956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6098ED3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Verdadero</w:t>
      </w:r>
    </w:p>
    <w:p w14:paraId="65D0AF7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Para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Hasta equipo.numJugadores Incrementar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11E9592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num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equipo.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 ) Entonces</w:t>
      </w:r>
    </w:p>
    <w:p w14:paraId="400EFC7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</w:t>
      </w:r>
    </w:p>
    <w:p w14:paraId="19F881B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Retornar val</w:t>
      </w:r>
    </w:p>
    <w:p w14:paraId="6D95994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FinSi</w:t>
      </w:r>
    </w:p>
    <w:p w14:paraId="1F2546E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FinPara</w:t>
      </w:r>
    </w:p>
    <w:p w14:paraId="741DE22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Retornar val</w:t>
      </w:r>
    </w:p>
    <w:p w14:paraId="397A1B5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1C78519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4EDEFE6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indicesJg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(Entrada: Entero num Entrada: Equipo equipo Salida: Entero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BD2622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310C368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-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3C93BF8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Mientras num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&lt;&gt;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equipo.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[i].numeroJugador AND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9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0B26FDD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+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71E45D7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FinMientras </w:t>
      </w:r>
    </w:p>
    <w:p w14:paraId="60E1B76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Retornar i</w:t>
      </w:r>
    </w:p>
    <w:p w14:paraId="4E46C8B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0C8EA81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57D42AA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(Entrada: Cadena nombre Entrada: Equipo 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Salida: Entero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174A1B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726C653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-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437394E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Mientras nombre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&lt;&gt;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[i].nombre AND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4423F71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+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32CC499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FinMientras </w:t>
      </w:r>
    </w:p>
    <w:p w14:paraId="6230CE5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Retornar i</w:t>
      </w:r>
    </w:p>
    <w:p w14:paraId="0568FCA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27B1881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60BE594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MX"/>
        </w:rPr>
        <w:t>// FUNCIONES PRINCIPALES</w:t>
      </w:r>
    </w:p>
    <w:p w14:paraId="0174F0B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7E4334C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registrarEquipo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(Entrada\Salida: Entero pos Entrada\Salida: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734BCA9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Cadena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nombre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30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3DA91A8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Booleano val</w:t>
      </w:r>
    </w:p>
    <w:p w14:paraId="1B6C05D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1A27C2B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</w:t>
      </w:r>
    </w:p>
    <w:p w14:paraId="0265011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Mientras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 Hacer</w:t>
      </w:r>
    </w:p>
    <w:p w14:paraId="77E8257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"Escribe el nombre del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1FF37E4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(nombre)</w:t>
      </w:r>
    </w:p>
    <w:p w14:paraId="5B409EB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(nombre, pos, 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916D24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val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 ) Entonces</w:t>
      </w:r>
    </w:p>
    <w:p w14:paraId="5B8D3C1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"Elige otro nombre para  tu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448145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6C40B4A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lastRenderedPageBreak/>
        <w:t>        FinMientras</w:t>
      </w:r>
    </w:p>
    <w:p w14:paraId="095F583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[pos].nombre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nombre</w:t>
      </w:r>
    </w:p>
    <w:p w14:paraId="29C7FF0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pos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pos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+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788FD9E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41A85B4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4460B8FF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registrarJugador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(Entrada\Salida: Registro Equipo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4DA5E973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Entero pos, num,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anho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8B77B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4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], i,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dia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8B77B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],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mes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8B77B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70F9C04F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Booleano val, val2</w:t>
      </w:r>
    </w:p>
    <w:p w14:paraId="3853873E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Cadena nombre</w:t>
      </w:r>
    </w:p>
    <w:p w14:paraId="777828C4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57C0DFD6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val2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Falso, val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</w:t>
      </w:r>
    </w:p>
    <w:p w14:paraId="1D57FFAB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"Escribe el nombre del equipo"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3F7FE50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(nombre)</w:t>
      </w:r>
    </w:p>
    <w:p w14:paraId="6BE42FEE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i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(nombre, equipo</w:t>
      </w:r>
      <w:r w:rsidRPr="008B77B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C0FBABE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pos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[i].numJugadores</w:t>
      </w:r>
    </w:p>
    <w:p w14:paraId="727BD978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452D79E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pos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9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i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4926882A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</w:p>
    <w:p w14:paraId="66427CD6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Mientras val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 OR val2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 Hacer</w:t>
      </w:r>
    </w:p>
    <w:p w14:paraId="1FBC05D2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"Escribe el nombre del jugador: </w:t>
      </w:r>
      <w:r w:rsidRPr="008B77B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nombre, apellido materno y apellido paterno"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B38083B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[pos].nombre)</w:t>
      </w:r>
    </w:p>
    <w:p w14:paraId="7FA08916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4CB80009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"Escribe el número del jugador: 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49E63A9A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(num)</w:t>
      </w:r>
    </w:p>
    <w:p w14:paraId="2062FDEA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val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validarNum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(num, equipo)</w:t>
      </w:r>
    </w:p>
    <w:p w14:paraId="10B3B6ED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val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 ) Entonces</w:t>
      </w:r>
    </w:p>
    <w:p w14:paraId="597D6F6C" w14:textId="77777777" w:rsid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"Ese número ya esta ocupado"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31A08FC0" w14:textId="34C51FC2" w:rsidR="00F103D4" w:rsidRPr="008B77B0" w:rsidRDefault="00F103D4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MX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ab/>
        <w:t xml:space="preserve">  val2 &lt;- </w:t>
      </w:r>
      <w:r w:rsidR="00DE3E0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Falso</w:t>
      </w:r>
    </w:p>
    <w:p w14:paraId="3C286D75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75FBF891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5E7BD56D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"Escribe la fecha de nacimiento del jugador: </w:t>
      </w:r>
      <w:r w:rsidRPr="008B77B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Año"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4FB78F16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(anho)</w:t>
      </w:r>
    </w:p>
    <w:p w14:paraId="4FF92CB0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"Escribe la fecha de nacimiento del jugador: </w:t>
      </w:r>
      <w:r w:rsidRPr="008B77B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Dia"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53432C8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(dia)</w:t>
      </w:r>
    </w:p>
    <w:p w14:paraId="5E8CEA23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"Escribe la fecha de nacimiento del jugador: </w:t>
      </w:r>
      <w:r w:rsidRPr="008B77B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Mes"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EFF257E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(mes)</w:t>
      </w:r>
    </w:p>
    <w:p w14:paraId="7D4E385F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val2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validarEdad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[i],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obtenerEdad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(anho,mes,dia))</w:t>
      </w:r>
    </w:p>
    <w:p w14:paraId="3CD5A067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val2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Falso ) Entonces</w:t>
      </w:r>
    </w:p>
    <w:p w14:paraId="6A776E0D" w14:textId="7A37B9C3" w:rsid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"La </w:t>
      </w:r>
      <w:r w:rsidR="005974CD"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categoría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no admite esas edades"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77B1E7CB" w14:textId="20585839" w:rsidR="007828B0" w:rsidRPr="008B77B0" w:rsidRDefault="007828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MX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ab/>
        <w:t xml:space="preserve">         val &lt;- Falso</w:t>
      </w:r>
    </w:p>
    <w:p w14:paraId="02C5D260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7A2464B1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FinMientras</w:t>
      </w:r>
    </w:p>
    <w:p w14:paraId="6137E6DE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[pos].fecha.anho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anho</w:t>
      </w:r>
    </w:p>
    <w:p w14:paraId="38A0BA46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[pos].fecha.mes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mes</w:t>
      </w:r>
    </w:p>
    <w:p w14:paraId="0916F14A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[pos].fecha.dia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dia</w:t>
      </w:r>
    </w:p>
    <w:p w14:paraId="50335FE6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[pos].numeroJugador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num</w:t>
      </w:r>
    </w:p>
    <w:p w14:paraId="5DF2E759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[i].numJugadores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pos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+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4AA237A5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Sino</w:t>
      </w:r>
    </w:p>
    <w:p w14:paraId="4C3D8783" w14:textId="5FE3115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"Se ha alcanzado el </w:t>
      </w:r>
      <w:r w:rsidR="00D338AB"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límite</w:t>
      </w:r>
      <w:r w:rsidRPr="008B77B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de jugadores o no existe ese equipo"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F848CDF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FinSi</w:t>
      </w:r>
    </w:p>
    <w:p w14:paraId="4B1D3083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39DAE1D7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lastRenderedPageBreak/>
        <w:t xml:space="preserve">    </w:t>
      </w:r>
      <w:r w:rsidRPr="008B77B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[i].numJugadores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&gt;=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8B77B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6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 Entonces</w:t>
      </w:r>
    </w:p>
    <w:p w14:paraId="1D16BD30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[i].estado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“completo”</w:t>
      </w:r>
    </w:p>
    <w:p w14:paraId="0C64AA3D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Sino</w:t>
      </w:r>
    </w:p>
    <w:p w14:paraId="0CE3AACC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</w:t>
      </w:r>
      <w:r w:rsidRPr="008B77B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[i].estado </w:t>
      </w:r>
      <w:r w:rsidRPr="008B77B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“incompleto”</w:t>
      </w:r>
    </w:p>
    <w:p w14:paraId="151C1646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FinSi</w:t>
      </w:r>
    </w:p>
    <w:p w14:paraId="718F3DD0" w14:textId="77777777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74B5F958" w14:textId="511E3F8A" w:rsidR="008B77B0" w:rsidRPr="008B77B0" w:rsidRDefault="008B77B0" w:rsidP="008B77B0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8B77B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Fin </w:t>
      </w:r>
    </w:p>
    <w:p w14:paraId="123C309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2A216FE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eliminarJugador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 Entrada\Salida: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5FCF5A6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Entero num, i, k</w:t>
      </w:r>
    </w:p>
    <w:p w14:paraId="30CBAE3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Cadena nombre</w:t>
      </w:r>
    </w:p>
    <w:p w14:paraId="10E7E99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Registro Jugador vacio</w:t>
      </w:r>
    </w:p>
    <w:p w14:paraId="2BF9561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1768A37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"Ingresa el nombre del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453264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(nombre)</w:t>
      </w:r>
    </w:p>
    <w:p w14:paraId="24EF5D4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(nombre, 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DDA92E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542C2D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"Ingresa el número del jugador"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3D3AB0C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(num)</w:t>
      </w:r>
    </w:p>
    <w:p w14:paraId="0F9C1B2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(num,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[k])</w:t>
      </w:r>
    </w:p>
    <w:p w14:paraId="72CB949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07105FB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 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9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 Entonces</w:t>
      </w:r>
    </w:p>
    <w:p w14:paraId="1A35AB4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9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]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vacio</w:t>
      </w:r>
    </w:p>
    <w:p w14:paraId="17F99A6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Para j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i Hasta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8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Incrementar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5DA5AE7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[j]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[j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+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38241DB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FinPara</w:t>
      </w:r>
    </w:p>
    <w:p w14:paraId="5C95F98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[k].numJugadores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[k].numJugadores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</w:p>
    <w:p w14:paraId="0092CBC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Sino</w:t>
      </w:r>
    </w:p>
    <w:p w14:paraId="1A9F2319" w14:textId="2095E1AB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"No se </w:t>
      </w:r>
      <w:r w:rsidR="00A56A0E"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encontró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ese jugador u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6123F3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FinSi</w:t>
      </w:r>
    </w:p>
    <w:p w14:paraId="650FEAB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2EAD87B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523D3C2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239332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eliminarEquipo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(Entrada\Salida: Entero pos Entrada\Salida: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376C459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Entero k</w:t>
      </w:r>
    </w:p>
    <w:p w14:paraId="4FB6BDAC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Cadena nombre</w:t>
      </w:r>
    </w:p>
    <w:p w14:paraId="3097471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Registro Equipo vacio</w:t>
      </w:r>
    </w:p>
    <w:p w14:paraId="368E8AB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156BFD5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"Ingresa el nombre del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AE21C2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(nombre)</w:t>
      </w:r>
    </w:p>
    <w:p w14:paraId="7F5E536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(nombre, 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0B1F3B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25DFFCA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[k].numJugadores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 Entonces</w:t>
      </w:r>
    </w:p>
    <w:p w14:paraId="1CECD44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]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vacio</w:t>
      </w:r>
    </w:p>
    <w:p w14:paraId="4498B5C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Para j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k Hasta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6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Incrementar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31829B8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[j]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[j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+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7A94D2F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FinPara</w:t>
      </w:r>
    </w:p>
    <w:p w14:paraId="3A6E60E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pos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pos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-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</w:p>
    <w:p w14:paraId="3787DAC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Sino</w:t>
      </w:r>
    </w:p>
    <w:p w14:paraId="71E0D6DC" w14:textId="440CF0AD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"No se </w:t>
      </w:r>
      <w:r w:rsidR="00A56A0E"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encontró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ese equipo, no puedes borrar equipos con jugadores"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99FBC9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FinSi</w:t>
      </w:r>
    </w:p>
    <w:p w14:paraId="6011F04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2B3A9E7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02DE258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F5388C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mostrarEquipo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(Entrada: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62B261F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Entero num, k</w:t>
      </w:r>
    </w:p>
    <w:p w14:paraId="7064B89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Cadena nombre</w:t>
      </w:r>
    </w:p>
    <w:p w14:paraId="63094DD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Registro Equipo vacio</w:t>
      </w:r>
    </w:p>
    <w:p w14:paraId="76FD2AA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695AC6F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"Ingresa el nombre del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A902B2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(nombre)</w:t>
      </w:r>
    </w:p>
    <w:p w14:paraId="67D54CB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(nombre, 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7CEBF8F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03BC083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 Entonces</w:t>
      </w:r>
    </w:p>
    <w:p w14:paraId="5F92B9B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"Nombre: 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,  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[k].nombre,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"Estado: 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[k].estado,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Jugadores: 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</w:t>
      </w:r>
    </w:p>
    <w:p w14:paraId="1AEC1FC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        Nombre | Número |"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F8C4E9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Para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Hasta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[k].numJugadores Incrementar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74AFD84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[i].nombre,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 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[i].numeroJugador)</w:t>
      </w:r>
    </w:p>
    <w:p w14:paraId="1908614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FinPara</w:t>
      </w:r>
    </w:p>
    <w:p w14:paraId="718899A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Sino</w:t>
      </w:r>
    </w:p>
    <w:p w14:paraId="207BE36E" w14:textId="45F3A45C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"No se </w:t>
      </w:r>
      <w:r w:rsidR="00A56A0E"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encontró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ese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4BD0B05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FinSi</w:t>
      </w:r>
    </w:p>
    <w:p w14:paraId="2009574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2166846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74F1568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69924CD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mostrarJugador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 Entrada: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</w:t>
      </w:r>
    </w:p>
    <w:p w14:paraId="2C9ACA6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Entero num, i, k</w:t>
      </w:r>
    </w:p>
    <w:p w14:paraId="49543D7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Cadena nombre</w:t>
      </w:r>
    </w:p>
    <w:p w14:paraId="3FC5F85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Registro Jugador jugador</w:t>
      </w:r>
    </w:p>
    <w:p w14:paraId="28D4BE6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Inicio</w:t>
      </w:r>
    </w:p>
    <w:p w14:paraId="04985F7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"Ingresa el nombre del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494067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(nombre)</w:t>
      </w:r>
    </w:p>
    <w:p w14:paraId="1DC9DF9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(nombre, equipo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492CF0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6F1D74C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"Ingresa el número del jugador"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816787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(num)</w:t>
      </w:r>
    </w:p>
    <w:p w14:paraId="7119779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indicesEq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(num,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[k])</w:t>
      </w:r>
    </w:p>
    <w:p w14:paraId="790D41A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0C9BA7D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jg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</w:t>
      </w:r>
    </w:p>
    <w:p w14:paraId="4A81A6CF" w14:textId="082EB2F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fn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[k].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[i].fecha</w:t>
      </w:r>
    </w:p>
    <w:p w14:paraId="6AE941A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18826B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 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9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k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 Entonces</w:t>
      </w:r>
    </w:p>
    <w:p w14:paraId="2F430BBC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"Nombre | Equipo | Nacimiento | Número"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3A25F46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(jg.nombre,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 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nombre,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 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fn.dia,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"/"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fn.mes,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"/"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fn.anho,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 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, jg.numeroJugador)</w:t>
      </w:r>
    </w:p>
    <w:p w14:paraId="5D1EDE3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Sino</w:t>
      </w:r>
    </w:p>
    <w:p w14:paraId="04402EBE" w14:textId="0E47CEAF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"No se </w:t>
      </w:r>
      <w:r w:rsidR="00A56A0E"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encontró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 xml:space="preserve"> ese jugador u equipo"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D4DD01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FinSi</w:t>
      </w:r>
    </w:p>
    <w:p w14:paraId="1D33F9F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6E0A224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</w:t>
      </w:r>
    </w:p>
    <w:p w14:paraId="15D1963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247CC49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</w:t>
      </w:r>
      <w:r w:rsidRPr="007208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MX"/>
        </w:rPr>
        <w:t>//INICIO DEL ALGORITMO</w:t>
      </w:r>
    </w:p>
    <w:p w14:paraId="618E1A4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2392548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lastRenderedPageBreak/>
        <w:t xml:space="preserve">Algoritmo </w:t>
      </w:r>
    </w:p>
    <w:p w14:paraId="3FC1B73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059F136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Registro FechaNacimiento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</w:p>
    <w:p w14:paraId="42B7F60A" w14:textId="505E4888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Entero dia, mes, a</w:t>
      </w:r>
      <w:r w:rsidR="00E759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nh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o</w:t>
      </w:r>
    </w:p>
    <w:p w14:paraId="2666AA2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FinRegistro</w:t>
      </w:r>
    </w:p>
    <w:p w14:paraId="4B99C5A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65404F5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Registro Jugador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</w:p>
    <w:p w14:paraId="6F3094D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Cadena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nombre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50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35CC07C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Registro FechaNacimiento fecha</w:t>
      </w:r>
    </w:p>
    <w:p w14:paraId="6F5426C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Entero numeroJugador</w:t>
      </w:r>
    </w:p>
    <w:p w14:paraId="0A5F877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FinRegistro</w:t>
      </w:r>
    </w:p>
    <w:p w14:paraId="0DDBBEE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4237C7B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Registro Equipo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</w:p>
    <w:p w14:paraId="70F56D8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Cadena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nombre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30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],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estado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],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1276C64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Registro Jugador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jugadores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71A1788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Entero numJugadores</w:t>
      </w:r>
    </w:p>
    <w:p w14:paraId="5A99614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FinRegistro</w:t>
      </w:r>
    </w:p>
    <w:p w14:paraId="4935CE6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303C886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Entero EquipoL, EquipoJ, subOpc</w:t>
      </w:r>
    </w:p>
    <w:p w14:paraId="1D48E33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041264C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Inicio</w:t>
      </w:r>
    </w:p>
    <w:p w14:paraId="2E66F45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equipoL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, equipoJ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</w:p>
    <w:p w14:paraId="3EB9B44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libre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8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], Registro Equipo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junior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8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]</w:t>
      </w:r>
    </w:p>
    <w:p w14:paraId="75460AD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1B1ACE6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Para i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Hasta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Incrementar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Hacer</w:t>
      </w:r>
    </w:p>
    <w:p w14:paraId="6E6CCEE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libre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[i].categoria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"libre"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</w:p>
    <w:p w14:paraId="5F4B834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</w:t>
      </w:r>
      <w:r w:rsidRPr="007208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MX"/>
        </w:rPr>
        <w:t>junior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[i].categoria  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"junior"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 </w:t>
      </w:r>
    </w:p>
    <w:p w14:paraId="6EF8670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FinPara</w:t>
      </w:r>
    </w:p>
    <w:p w14:paraId="4A964E4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034559F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Repetir</w:t>
      </w:r>
    </w:p>
    <w:p w14:paraId="1698918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761492A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=== Menú ===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E4A3B7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"1. Registrar Jugador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0D87D1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"2. Registrar Equipo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1C43463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"3. Eliminar Jugador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5BE9F05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"4. Eliminar Equipo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38B7230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"5. Mostrar Jugador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4C8D94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"6. Mostrar Equipo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844690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"0. Salir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437E5BD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"Ingrese una opción: 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196B56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Leer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(opcion)</w:t>
      </w:r>
    </w:p>
    <w:p w14:paraId="6DB9156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Según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Sea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(opcion) </w:t>
      </w:r>
    </w:p>
    <w:p w14:paraId="70767E4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0CD7922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()</w:t>
      </w:r>
    </w:p>
    <w:p w14:paraId="450EE81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67E99E5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registrarJugador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(libre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86CDC2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Sino</w:t>
      </w:r>
    </w:p>
    <w:p w14:paraId="5346AED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59AF474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registrarJugador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(junior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344F27D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5BB85F4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4B2B665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lastRenderedPageBreak/>
        <w:t xml:space="preserve">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5B0282C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()</w:t>
      </w:r>
    </w:p>
    <w:p w14:paraId="0A60F93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equipoL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4544BD4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registrarEquipo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(equipoL, libre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791DCC3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Sino</w:t>
      </w:r>
    </w:p>
    <w:p w14:paraId="072F62A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AND equipoJ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7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3FE73A1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registrarEquipo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(equipoJ, junior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4AD47E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Sino</w:t>
      </w:r>
    </w:p>
    <w:p w14:paraId="26AC0278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Escribir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"Se ha alcanzado el limite de equipos"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FE78D1C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611D4B0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3BD34B6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3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34010A7C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()</w:t>
      </w:r>
    </w:p>
    <w:p w14:paraId="26FBFCE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2C2128A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eliminarJugador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(libre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F21F54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Sino</w:t>
      </w:r>
    </w:p>
    <w:p w14:paraId="24CC41E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4B08CD8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eliminarJugador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(junior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BC0832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1373B52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58FA428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4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13D83F2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()</w:t>
      </w:r>
    </w:p>
    <w:p w14:paraId="69FC189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0747DC4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eliminarEquipo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(equipoL, libre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6ADB5D7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Sino</w:t>
      </w:r>
    </w:p>
    <w:p w14:paraId="7C9CD8B2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28320F4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eliminarEquipo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(equipoJ, junior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3814FA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32D9248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4F5B936E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5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0733BFE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()</w:t>
      </w:r>
    </w:p>
    <w:p w14:paraId="6754B0D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3711185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mostrarEquipo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(libre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25DFEBEB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Sino</w:t>
      </w:r>
    </w:p>
    <w:p w14:paraId="1A6A6B31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7F9F01F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mostrarEquipo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(junior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121ACE9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29749F3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7A0D06CD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6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60CAD00C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&lt;-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validarCategoria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()</w:t>
      </w:r>
    </w:p>
    <w:p w14:paraId="5F9C33A6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1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0676589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mostrarJugador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(libre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0531B1A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Sino</w:t>
      </w:r>
    </w:p>
    <w:p w14:paraId="5E787BB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Si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 subOpc </w:t>
      </w:r>
      <w:r w:rsidRPr="007208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2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) Entonces</w:t>
      </w:r>
    </w:p>
    <w:p w14:paraId="4F2E78C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mostrarJugador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(junior</w:t>
      </w:r>
      <w:r w:rsidRPr="007208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MX"/>
        </w:rPr>
        <w:t>[]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44DCB367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    FinSi</w:t>
      </w:r>
    </w:p>
    <w:p w14:paraId="61DB3DF9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</w:p>
    <w:p w14:paraId="32E56534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caso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:</w:t>
      </w:r>
    </w:p>
    <w:p w14:paraId="25685D60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printf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"Saliendo del programa. ¡Hasta luego!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);</w:t>
      </w:r>
    </w:p>
    <w:p w14:paraId="2FD2EB6A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        caso contrario:</w:t>
      </w:r>
    </w:p>
    <w:p w14:paraId="499E1C8C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    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printf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(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"Opción no válida. Intente nuevamente.</w:t>
      </w:r>
      <w:r w:rsidRPr="007208D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MX"/>
        </w:rPr>
        <w:t>\n</w:t>
      </w:r>
      <w:r w:rsidRPr="007208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MX"/>
        </w:rPr>
        <w:t>"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);</w:t>
      </w:r>
    </w:p>
    <w:p w14:paraId="51B9F4EF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lastRenderedPageBreak/>
        <w:t>    FinSegún</w:t>
      </w:r>
    </w:p>
    <w:p w14:paraId="65F65900" w14:textId="68824610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    </w:t>
      </w:r>
      <w:r w:rsidRPr="007208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MX"/>
        </w:rPr>
        <w:t>Hasta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(opcion </w:t>
      </w:r>
      <w:r w:rsidR="00824C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MX"/>
        </w:rPr>
        <w:t>=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 xml:space="preserve"> </w:t>
      </w:r>
      <w:r w:rsidRPr="007208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MX"/>
        </w:rPr>
        <w:t>0</w:t>
      </w: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)</w:t>
      </w:r>
    </w:p>
    <w:p w14:paraId="36C14F95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</w:pPr>
      <w:r w:rsidRPr="007208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MX"/>
        </w:rPr>
        <w:t>Fin</w:t>
      </w:r>
    </w:p>
    <w:p w14:paraId="3116E743" w14:textId="77777777" w:rsidR="007208DC" w:rsidRPr="007208DC" w:rsidRDefault="007208DC" w:rsidP="007208DC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</w:rPr>
      </w:pPr>
    </w:p>
    <w:p w14:paraId="5B24FAF5" w14:textId="4E0307B1" w:rsidR="00554FDD" w:rsidRPr="0099544C" w:rsidRDefault="00554FDD" w:rsidP="00437068">
      <w:pPr>
        <w:spacing w:before="0" w:after="0" w:line="120" w:lineRule="atLeast"/>
        <w:ind w:left="0" w:right="0"/>
        <w:rPr>
          <w:rFonts w:ascii="Consolas" w:eastAsia="Times New Roman" w:hAnsi="Consolas" w:cs="Arial"/>
          <w:color w:val="FFFFFF" w:themeColor="background1"/>
          <w:kern w:val="0"/>
          <w:sz w:val="18"/>
          <w:szCs w:val="18"/>
          <w:lang w:eastAsia="es-MX"/>
        </w:rPr>
      </w:pPr>
    </w:p>
    <w:sectPr w:rsidR="00554FDD" w:rsidRPr="0099544C" w:rsidSect="007440A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2684" w14:textId="77777777" w:rsidR="00BC61A8" w:rsidRPr="00ED51BD" w:rsidRDefault="00BC61A8" w:rsidP="00A66B18">
      <w:pPr>
        <w:spacing w:before="0" w:after="0"/>
      </w:pPr>
      <w:r w:rsidRPr="00ED51BD">
        <w:separator/>
      </w:r>
    </w:p>
  </w:endnote>
  <w:endnote w:type="continuationSeparator" w:id="0">
    <w:p w14:paraId="456AD9E0" w14:textId="77777777" w:rsidR="00BC61A8" w:rsidRPr="00ED51BD" w:rsidRDefault="00BC61A8" w:rsidP="00A66B18">
      <w:pPr>
        <w:spacing w:before="0" w:after="0"/>
      </w:pPr>
      <w:r w:rsidRPr="00ED51BD">
        <w:continuationSeparator/>
      </w:r>
    </w:p>
  </w:endnote>
  <w:endnote w:type="continuationNotice" w:id="1">
    <w:p w14:paraId="28F30F65" w14:textId="77777777" w:rsidR="00F016B5" w:rsidRDefault="00F016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bas Neue Pro Expanded XBold">
    <w:altName w:val="Calibri"/>
    <w:charset w:val="00"/>
    <w:family w:val="swiss"/>
    <w:pitch w:val="variable"/>
    <w:sig w:usb0="00000207" w:usb1="00000001" w:usb2="00000000" w:usb3="00000000" w:csb0="00000097" w:csb1="00000000"/>
  </w:font>
  <w:font w:name="Bebas Neue Pro Expanded Light">
    <w:altName w:val="Calibri"/>
    <w:charset w:val="00"/>
    <w:family w:val="swiss"/>
    <w:pitch w:val="variable"/>
    <w:sig w:usb0="00000207" w:usb1="000000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 Pro Expanded Book">
    <w:altName w:val="Calibri"/>
    <w:charset w:val="00"/>
    <w:family w:val="swiss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E245" w14:textId="77777777" w:rsidR="004D048E" w:rsidRPr="00ED51BD" w:rsidRDefault="004D048E" w:rsidP="007440AE">
    <w:pPr>
      <w:pStyle w:val="Piedep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604A" w14:textId="17DF217A" w:rsidR="000F2285" w:rsidRPr="00ED51BD" w:rsidRDefault="007F5B14" w:rsidP="000F2285">
    <w:pPr>
      <w:pStyle w:val="Piedepgina"/>
      <w:jc w:val="right"/>
      <w:rPr>
        <w:rFonts w:ascii="Bebas Neue Pro Expanded Light" w:hAnsi="Bebas Neue Pro Expanded Light"/>
        <w:color w:val="FFFFFF" w:themeColor="background1"/>
        <w:sz w:val="32"/>
        <w:szCs w:val="24"/>
      </w:rPr>
    </w:pPr>
    <w:r w:rsidRPr="00ED51BD">
      <w:rPr>
        <w:noProof/>
        <w:color w:val="FFFFFF" w:themeColor="background1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7429322" wp14:editId="04D4A83E">
              <wp:simplePos x="0" y="0"/>
              <wp:positionH relativeFrom="column">
                <wp:posOffset>-173620</wp:posOffset>
              </wp:positionH>
              <wp:positionV relativeFrom="paragraph">
                <wp:posOffset>-928057</wp:posOffset>
              </wp:positionV>
              <wp:extent cx="9735638" cy="3217164"/>
              <wp:effectExtent l="0" t="114300" r="75565" b="326390"/>
              <wp:wrapNone/>
              <wp:docPr id="597431072" name="Grupo 597431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567478">
                        <a:off x="0" y="0"/>
                        <a:ext cx="9735638" cy="3217164"/>
                        <a:chOff x="0" y="0"/>
                        <a:chExt cx="9735638" cy="3217164"/>
                      </a:xfrm>
                    </wpg:grpSpPr>
                    <wps:wsp>
                      <wps:cNvPr id="773114957" name="Forma libre: Forma 20"/>
                      <wps:cNvSpPr/>
                      <wps:spPr>
                        <a:xfrm>
                          <a:off x="0" y="190500"/>
                          <a:ext cx="9735638" cy="2249714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8671916" name="Forma libre: Forma 22"/>
                      <wps:cNvSpPr/>
                      <wps:spPr>
                        <a:xfrm>
                          <a:off x="1485900" y="190500"/>
                          <a:ext cx="8241347" cy="3026664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406D">
                            <a:alpha val="52941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42793893" name="Forma libre: Forma 23"/>
                      <wps:cNvSpPr/>
                      <wps:spPr>
                        <a:xfrm>
                          <a:off x="1485900" y="0"/>
                          <a:ext cx="8241347" cy="1423431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alpha val="0"/>
                              </a:schemeClr>
                            </a:gs>
                            <a:gs pos="100000">
                              <a:srgbClr val="00B0F0">
                                <a:alpha val="64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CA67EC" id="Grupo 597431072" o:spid="_x0000_s1026" style="position:absolute;margin-left:-13.65pt;margin-top:-73.1pt;width:766.6pt;height:253.3pt;rotation:11542504fd;z-index:-251658239" coordsize="97356,3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">
              <v:shape id="Forma libre: Forma 20" o:spid="_x0000_s1027" style="position:absolute;top:1905;width:97356;height:22497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" path="m3869531,1359694v,,-489585,474345,-1509712,384810c1339691,1654969,936784,1180624,7144,1287304l7144,7144r3862387,l3869531,1359694xe" fillcolor="#009dd9 [3205]" stroked="f">
                <v:fill opacity="16962f"/>
                <v:stroke joinstyle="miter"/>
                <v:path arrowok="t" o:connecttype="custom" o:connectlocs="9717697,1735928;5926301,2227217;17941,1643508;17941,9121;9717697,9121;9717697,1735928" o:connectangles="0,0,0,0,0,0"/>
              </v:shape>
              <v:shape id="Forma libre: Forma 22" o:spid="_x0000_s1028" style="position:absolute;left:14859;top:1905;width:82413;height:30266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" path="m7144,1699736v,,1403032,618173,2927032,-215265c4459129,651986,5998369,893921,5998369,893921r,-886777l7144,7144r,1692592xe" fillcolor="#17406d" stroked="f">
                <v:fill opacity="34695f"/>
                <v:stroke joinstyle="miter"/>
                <v:path arrowok="t" o:connecttype="custom" o:connectlocs="9811,2673803;4029757,2335176;8238077,1406200;8238077,11238;9811,11238;9811,2673803" o:connectangles="0,0,0,0,0,0"/>
              </v:shape>
              <v:shape id="Forma libre: Forma 23" o:spid="_x0000_s1029" style="position:absolute;left:14859;width:82413;height:14234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" path="m7144,7144r,606742c647224,1034891,2136934,964406,3546634,574834,4882039,205264,5998369,893921,5998369,893921r,-886777l7144,7144xe" fillcolor="#17406d [3204]" stroked="f">
                <v:fill opacity="0" color2="#00b0f0" o:opacity2="41943f" rotate="t" angle="90" focus="100%" type="gradient"/>
                <v:stroke joinstyle="miter"/>
                <v:path arrowok="t" o:connecttype="custom" o:connectlocs="9811,11238;9811,965685;4870898,904254;8238077,1406200;8238077,11238;9811,11238" o:connectangles="0,0,0,0,0,0"/>
              </v:shape>
            </v:group>
          </w:pict>
        </mc:Fallback>
      </mc:AlternateContent>
    </w:r>
    <w:r w:rsidR="005E340F" w:rsidRPr="00ED51BD">
      <w:rPr>
        <w:rFonts w:ascii="Bebas Neue Pro Expanded Light" w:hAnsi="Bebas Neue Pro Expanded Light"/>
        <w:color w:val="FFFFFF" w:themeColor="background1"/>
        <w:sz w:val="32"/>
        <w:szCs w:val="24"/>
      </w:rPr>
      <w:t>26</w:t>
    </w:r>
    <w:r w:rsidR="000F2285" w:rsidRPr="00ED51BD">
      <w:rPr>
        <w:rFonts w:ascii="Bebas Neue Pro Expanded Light" w:hAnsi="Bebas Neue Pro Expanded Light"/>
        <w:color w:val="FFFFFF" w:themeColor="background1"/>
        <w:sz w:val="32"/>
        <w:szCs w:val="24"/>
      </w:rPr>
      <w:t>/</w:t>
    </w:r>
    <w:r w:rsidR="00B957D7" w:rsidRPr="00ED51BD">
      <w:rPr>
        <w:rFonts w:ascii="Bebas Neue Pro Expanded Light" w:hAnsi="Bebas Neue Pro Expanded Light"/>
        <w:color w:val="FFFFFF" w:themeColor="background1"/>
        <w:sz w:val="32"/>
        <w:szCs w:val="24"/>
      </w:rPr>
      <w:t>10</w:t>
    </w:r>
    <w:r w:rsidR="000F2285" w:rsidRPr="00ED51BD">
      <w:rPr>
        <w:rFonts w:ascii="Bebas Neue Pro Expanded Light" w:hAnsi="Bebas Neue Pro Expanded Light"/>
        <w:color w:val="FFFFFF" w:themeColor="background1"/>
        <w:sz w:val="32"/>
        <w:szCs w:val="24"/>
      </w:rPr>
      <w:t>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7AFE" w14:textId="77777777" w:rsidR="00BC61A8" w:rsidRPr="00ED51BD" w:rsidRDefault="00BC61A8" w:rsidP="00A66B18">
      <w:pPr>
        <w:spacing w:before="0" w:after="0"/>
      </w:pPr>
      <w:r w:rsidRPr="00ED51BD">
        <w:separator/>
      </w:r>
    </w:p>
  </w:footnote>
  <w:footnote w:type="continuationSeparator" w:id="0">
    <w:p w14:paraId="5F3274C4" w14:textId="77777777" w:rsidR="00BC61A8" w:rsidRPr="00ED51BD" w:rsidRDefault="00BC61A8" w:rsidP="00A66B18">
      <w:pPr>
        <w:spacing w:before="0" w:after="0"/>
      </w:pPr>
      <w:r w:rsidRPr="00ED51BD">
        <w:continuationSeparator/>
      </w:r>
    </w:p>
  </w:footnote>
  <w:footnote w:type="continuationNotice" w:id="1">
    <w:p w14:paraId="4BBF96C4" w14:textId="77777777" w:rsidR="00F016B5" w:rsidRDefault="00F016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0359" w14:textId="5FB9D9A7" w:rsidR="007F5B14" w:rsidRPr="00ED51BD" w:rsidRDefault="007F5B14">
    <w:pPr>
      <w:pStyle w:val="Encabezado"/>
      <w:rPr>
        <w:rFonts w:ascii="Bebas Neue Pro Expanded Book" w:hAnsi="Bebas Neue Pro Expanded Book"/>
        <w:sz w:val="32"/>
        <w:szCs w:val="24"/>
      </w:rPr>
    </w:pPr>
    <w:r w:rsidRPr="00ED51BD">
      <w:rPr>
        <w:rFonts w:ascii="Bebas Neue Pro Expanded Book" w:hAnsi="Bebas Neue Pro Expanded Book"/>
        <w:sz w:val="32"/>
        <w:szCs w:val="24"/>
      </w:rPr>
      <w:t>FCC-BUAP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943D" w14:textId="796303D4" w:rsidR="00A55032" w:rsidRPr="00ED51BD" w:rsidRDefault="000F2285">
    <w:pPr>
      <w:pStyle w:val="Encabezado"/>
    </w:pPr>
    <w:r w:rsidRPr="00ED51BD"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6696E369" wp14:editId="1A823826">
          <wp:simplePos x="0" y="0"/>
          <wp:positionH relativeFrom="page">
            <wp:posOffset>-704850</wp:posOffset>
          </wp:positionH>
          <wp:positionV relativeFrom="margin">
            <wp:posOffset>-4411980</wp:posOffset>
          </wp:positionV>
          <wp:extent cx="14572070" cy="14572070"/>
          <wp:effectExtent l="0" t="0" r="1270" b="1270"/>
          <wp:wrapNone/>
          <wp:docPr id="282287195" name="Imagen 282287195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838375" name="Imagen 1" descr="Patrón de fond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100000"/>
                            </a14:imgEffect>
                            <a14:imgEffect>
                              <a14:brightnessContrast bright="-6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2070" cy="14572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4490"/>
    <w:multiLevelType w:val="hybridMultilevel"/>
    <w:tmpl w:val="07E8A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33A00"/>
    <w:multiLevelType w:val="hybridMultilevel"/>
    <w:tmpl w:val="013A5680"/>
    <w:lvl w:ilvl="0" w:tplc="69F0A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636084"/>
    <w:multiLevelType w:val="hybridMultilevel"/>
    <w:tmpl w:val="E23E1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0083">
    <w:abstractNumId w:val="1"/>
  </w:num>
  <w:num w:numId="2" w16cid:durableId="1184711286">
    <w:abstractNumId w:val="2"/>
  </w:num>
  <w:num w:numId="3" w16cid:durableId="130462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o:colormru v:ext="edit" colors="#1f1f1f"/>
      <o:colormenu v:ext="edit" fillcolor="#1f1f1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9C"/>
    <w:rsid w:val="00030C2F"/>
    <w:rsid w:val="000552C2"/>
    <w:rsid w:val="000763A8"/>
    <w:rsid w:val="00083BAA"/>
    <w:rsid w:val="00090CFF"/>
    <w:rsid w:val="00092288"/>
    <w:rsid w:val="000A439C"/>
    <w:rsid w:val="000C73F7"/>
    <w:rsid w:val="000E1273"/>
    <w:rsid w:val="000F2285"/>
    <w:rsid w:val="000F39D9"/>
    <w:rsid w:val="0010680C"/>
    <w:rsid w:val="00110B24"/>
    <w:rsid w:val="00152B0B"/>
    <w:rsid w:val="001766D6"/>
    <w:rsid w:val="00192419"/>
    <w:rsid w:val="001B0295"/>
    <w:rsid w:val="001C270D"/>
    <w:rsid w:val="001D5B31"/>
    <w:rsid w:val="001E2320"/>
    <w:rsid w:val="001F1CC1"/>
    <w:rsid w:val="00214E28"/>
    <w:rsid w:val="0024408E"/>
    <w:rsid w:val="002442C0"/>
    <w:rsid w:val="002520F9"/>
    <w:rsid w:val="002642C0"/>
    <w:rsid w:val="00277084"/>
    <w:rsid w:val="002A2059"/>
    <w:rsid w:val="002C508C"/>
    <w:rsid w:val="002D2C1B"/>
    <w:rsid w:val="002E1FB3"/>
    <w:rsid w:val="002F5680"/>
    <w:rsid w:val="00307F47"/>
    <w:rsid w:val="00352B81"/>
    <w:rsid w:val="00367F53"/>
    <w:rsid w:val="00391BAD"/>
    <w:rsid w:val="00394757"/>
    <w:rsid w:val="003A0150"/>
    <w:rsid w:val="003B4E5E"/>
    <w:rsid w:val="003E24DF"/>
    <w:rsid w:val="0041428F"/>
    <w:rsid w:val="0042300D"/>
    <w:rsid w:val="00437068"/>
    <w:rsid w:val="00445CAC"/>
    <w:rsid w:val="00445FAA"/>
    <w:rsid w:val="004530DE"/>
    <w:rsid w:val="004822D6"/>
    <w:rsid w:val="004A2B0D"/>
    <w:rsid w:val="004A707D"/>
    <w:rsid w:val="004D048E"/>
    <w:rsid w:val="004E188C"/>
    <w:rsid w:val="005461C8"/>
    <w:rsid w:val="00554D62"/>
    <w:rsid w:val="00554FDD"/>
    <w:rsid w:val="00582B35"/>
    <w:rsid w:val="00593F20"/>
    <w:rsid w:val="005974CD"/>
    <w:rsid w:val="005A6300"/>
    <w:rsid w:val="005C2210"/>
    <w:rsid w:val="005E2875"/>
    <w:rsid w:val="005E340F"/>
    <w:rsid w:val="00615018"/>
    <w:rsid w:val="0062123A"/>
    <w:rsid w:val="00632491"/>
    <w:rsid w:val="0063535C"/>
    <w:rsid w:val="00646E75"/>
    <w:rsid w:val="00652AAF"/>
    <w:rsid w:val="00666B5D"/>
    <w:rsid w:val="00667723"/>
    <w:rsid w:val="00683504"/>
    <w:rsid w:val="00684026"/>
    <w:rsid w:val="006B228A"/>
    <w:rsid w:val="006C1CCF"/>
    <w:rsid w:val="006E20E6"/>
    <w:rsid w:val="006E70DF"/>
    <w:rsid w:val="006F6F10"/>
    <w:rsid w:val="007208DC"/>
    <w:rsid w:val="00723609"/>
    <w:rsid w:val="00725AF6"/>
    <w:rsid w:val="007440AE"/>
    <w:rsid w:val="00752C70"/>
    <w:rsid w:val="007828B0"/>
    <w:rsid w:val="00783E79"/>
    <w:rsid w:val="007B5AE8"/>
    <w:rsid w:val="007C6C51"/>
    <w:rsid w:val="007F4DBB"/>
    <w:rsid w:val="007F5192"/>
    <w:rsid w:val="007F5B14"/>
    <w:rsid w:val="008072D6"/>
    <w:rsid w:val="00824C1B"/>
    <w:rsid w:val="00831721"/>
    <w:rsid w:val="00862A06"/>
    <w:rsid w:val="00867185"/>
    <w:rsid w:val="00882B20"/>
    <w:rsid w:val="008B23F9"/>
    <w:rsid w:val="008B77B0"/>
    <w:rsid w:val="009022D2"/>
    <w:rsid w:val="009804CC"/>
    <w:rsid w:val="0099544C"/>
    <w:rsid w:val="009B2D3D"/>
    <w:rsid w:val="009E0AF1"/>
    <w:rsid w:val="009F36DE"/>
    <w:rsid w:val="00A26FE7"/>
    <w:rsid w:val="00A32A19"/>
    <w:rsid w:val="00A55032"/>
    <w:rsid w:val="00A56A0E"/>
    <w:rsid w:val="00A66B18"/>
    <w:rsid w:val="00A6783B"/>
    <w:rsid w:val="00A8622E"/>
    <w:rsid w:val="00A96CF8"/>
    <w:rsid w:val="00AA089B"/>
    <w:rsid w:val="00AC7B9C"/>
    <w:rsid w:val="00AE1388"/>
    <w:rsid w:val="00AF0734"/>
    <w:rsid w:val="00AF3982"/>
    <w:rsid w:val="00B50294"/>
    <w:rsid w:val="00B57D6E"/>
    <w:rsid w:val="00B802A1"/>
    <w:rsid w:val="00B83191"/>
    <w:rsid w:val="00B868C2"/>
    <w:rsid w:val="00B93312"/>
    <w:rsid w:val="00B957D7"/>
    <w:rsid w:val="00B96896"/>
    <w:rsid w:val="00BC61A8"/>
    <w:rsid w:val="00BD1251"/>
    <w:rsid w:val="00BD23BA"/>
    <w:rsid w:val="00BE3ECF"/>
    <w:rsid w:val="00BF43A8"/>
    <w:rsid w:val="00C40D1C"/>
    <w:rsid w:val="00C65494"/>
    <w:rsid w:val="00C701F7"/>
    <w:rsid w:val="00C70786"/>
    <w:rsid w:val="00C8780A"/>
    <w:rsid w:val="00CB0FEA"/>
    <w:rsid w:val="00CC06AC"/>
    <w:rsid w:val="00CE2CF8"/>
    <w:rsid w:val="00D01C87"/>
    <w:rsid w:val="00D10958"/>
    <w:rsid w:val="00D15776"/>
    <w:rsid w:val="00D338AB"/>
    <w:rsid w:val="00D66593"/>
    <w:rsid w:val="00DA55C5"/>
    <w:rsid w:val="00DE3E0C"/>
    <w:rsid w:val="00DE6DA2"/>
    <w:rsid w:val="00DF2D30"/>
    <w:rsid w:val="00E42E22"/>
    <w:rsid w:val="00E4786A"/>
    <w:rsid w:val="00E55D74"/>
    <w:rsid w:val="00E6540C"/>
    <w:rsid w:val="00E7597A"/>
    <w:rsid w:val="00E81E2A"/>
    <w:rsid w:val="00EA35E8"/>
    <w:rsid w:val="00EC4D67"/>
    <w:rsid w:val="00EC60BC"/>
    <w:rsid w:val="00ED51BD"/>
    <w:rsid w:val="00EE0952"/>
    <w:rsid w:val="00EF0CB3"/>
    <w:rsid w:val="00F016B5"/>
    <w:rsid w:val="00F103D4"/>
    <w:rsid w:val="00F104FB"/>
    <w:rsid w:val="00F13334"/>
    <w:rsid w:val="00F57BEB"/>
    <w:rsid w:val="00F77D34"/>
    <w:rsid w:val="00F80717"/>
    <w:rsid w:val="00FB3859"/>
    <w:rsid w:val="00FD346D"/>
    <w:rsid w:val="00FE0F43"/>
    <w:rsid w:val="00F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f1f1f"/>
      <o:colormenu v:ext="edit" fillcolor="#1f1f1f"/>
    </o:shapedefaults>
    <o:shapelayout v:ext="edit">
      <o:idmap v:ext="edit" data="2"/>
    </o:shapelayout>
  </w:shapeDefaults>
  <w:decimalSymbol w:val="."/>
  <w:listSeparator w:val=","/>
  <w14:docId w14:val="795F3D6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63535C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  <w:lang w:val="es-MX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1B0295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1B02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rsid w:val="00A55032"/>
    <w:pPr>
      <w:contextualSpacing/>
    </w:pPr>
  </w:style>
  <w:style w:type="table" w:styleId="Tablaconcuadrcula">
    <w:name w:val="Table Grid"/>
    <w:basedOn w:val="Tablanormal"/>
    <w:uiPriority w:val="39"/>
    <w:rsid w:val="00F80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52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="Times New Roman" w:hAnsi="Courier New" w:cs="Courier New"/>
      <w:color w:val="auto"/>
      <w:kern w:val="0"/>
      <w:sz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AAF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8072D6"/>
    <w:rPr>
      <w:color w:val="85DFD0" w:themeColor="followedHyperlink"/>
      <w:u w:val="single"/>
    </w:rPr>
  </w:style>
  <w:style w:type="paragraph" w:customStyle="1" w:styleId="msonormal0">
    <w:name w:val="msonormal"/>
    <w:basedOn w:val="Normal"/>
    <w:rsid w:val="009804CC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s-MX"/>
    </w:rPr>
  </w:style>
  <w:style w:type="paragraph" w:styleId="Revisin">
    <w:name w:val="Revision"/>
    <w:hidden/>
    <w:uiPriority w:val="99"/>
    <w:semiHidden/>
    <w:rsid w:val="002642C0"/>
    <w:rPr>
      <w:rFonts w:eastAsiaTheme="minorHAnsi"/>
      <w:color w:val="595959" w:themeColor="text1" w:themeTint="A6"/>
      <w:kern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917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MA\AppData\Local\Microsoft\Office\16.0\DTS\es-ES%7bD4C6FBB0-248B-405B-BB41-AE1FC2AF6BC6%7d\%7b90C25F55-9BA2-4850-9DE3-5EC369C7C980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28ef2df-0fc0-4481-af33-0e45d2f287a7" xsi:nil="true"/>
    <_activity xmlns="528ef2df-0fc0-4481-af33-0e45d2f287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FE07E7CF2844EBAC68CA1107C0F3B" ma:contentTypeVersion="14" ma:contentTypeDescription="Create a new document." ma:contentTypeScope="" ma:versionID="debeee35a59e306fe5a5d0fabfc41046">
  <xsd:schema xmlns:xsd="http://www.w3.org/2001/XMLSchema" xmlns:xs="http://www.w3.org/2001/XMLSchema" xmlns:p="http://schemas.microsoft.com/office/2006/metadata/properties" xmlns:ns3="528ef2df-0fc0-4481-af33-0e45d2f287a7" xmlns:ns4="cb86f497-adee-4edf-8856-12d3aa6bc26b" targetNamespace="http://schemas.microsoft.com/office/2006/metadata/properties" ma:root="true" ma:fieldsID="3791d20b13b5dfdbc8ea16fc8f00e8bf" ns3:_="" ns4:_="">
    <xsd:import namespace="528ef2df-0fc0-4481-af33-0e45d2f287a7"/>
    <xsd:import namespace="cb86f497-adee-4edf-8856-12d3aa6bc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f2df-0fc0-4481-af33-0e45d2f28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6f497-adee-4edf-8856-12d3aa6bc2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752E49-A52F-4288-92B8-B094E0B5A9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purl.org/dc/elements/1.1/"/>
    <ds:schemaRef ds:uri="cb86f497-adee-4edf-8856-12d3aa6bc26b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528ef2df-0fc0-4481-af33-0e45d2f287a7"/>
  </ds:schemaRefs>
</ds:datastoreItem>
</file>

<file path=customXml/itemProps3.xml><?xml version="1.0" encoding="utf-8"?>
<ds:datastoreItem xmlns:ds="http://schemas.openxmlformats.org/officeDocument/2006/customXml" ds:itemID="{9D48AD66-6061-476F-854E-0216F8B8D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ef2df-0fc0-4481-af33-0e45d2f287a7"/>
    <ds:schemaRef ds:uri="cb86f497-adee-4edf-8856-12d3aa6bc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{90C25F55-9BA2-4850-9DE3-5EC369C7C980}tf56348247_win32.dotx</Template>
  <TotalTime>0</TotalTime>
  <Pages>9</Pages>
  <Words>1594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2023-11-30T06:36:00Z</dcterms:created>
  <dcterms:modified xsi:type="dcterms:W3CDTF">2023-11-30T06:36:00Z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0x010100934FE07E7CF2844EBAC68CA1107C0F3B</vt:lpwstr>
  </property>
</Properties>
</file>